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Homework1;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Country {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population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capital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getPopulation(){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population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setPopulation(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x){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population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x;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getCapital(){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capital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setCapital(String y){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capital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y;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getName(){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setname(String x){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x;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3321" w:rsidRDefault="00B43321"/>
    <w:p w:rsidR="00B43321" w:rsidRDefault="00B43321">
      <w:r>
        <w:t>//Problem  4</w:t>
      </w:r>
    </w:p>
    <w:p w:rsidR="00F049E3" w:rsidRDefault="00F049E3"/>
    <w:p w:rsidR="00F049E3" w:rsidRDefault="00F049E3"/>
    <w:p w:rsidR="00F049E3" w:rsidRDefault="00F049E3"/>
    <w:p w:rsidR="00F049E3" w:rsidRDefault="00F049E3"/>
    <w:p w:rsidR="00F049E3" w:rsidRDefault="00F049E3"/>
    <w:p w:rsidR="00F049E3" w:rsidRDefault="00F049E3"/>
    <w:p w:rsidR="00F049E3" w:rsidRDefault="00F049E3"/>
    <w:p w:rsidR="00F049E3" w:rsidRDefault="00F049E3"/>
    <w:p w:rsidR="00F049E3" w:rsidRDefault="00F049E3"/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Homework1;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IDCard {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identify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IDCard(){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IDCard(String n,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ID,String file){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setName(n);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setIdentify</w:t>
      </w:r>
      <w:r>
        <w:rPr>
          <w:rFonts w:ascii="Courier New" w:hAnsi="Courier New" w:cs="Courier New"/>
          <w:color w:val="000000"/>
          <w:sz w:val="20"/>
          <w:szCs w:val="20"/>
        </w:rPr>
        <w:t>(ID);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setFilename(file);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String getName(){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setName(String x){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x;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getIdentify(){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identify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setIdentify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y){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identify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y;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String getFilename(){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setFilename(String n){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n;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args){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IDCard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IDCard();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IDCard c=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IDCard(</w:t>
      </w:r>
      <w:r>
        <w:rPr>
          <w:rFonts w:ascii="Courier New" w:hAnsi="Courier New" w:cs="Courier New"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02, </w:t>
      </w:r>
      <w:r>
        <w:rPr>
          <w:rFonts w:ascii="Courier New" w:hAnsi="Courier New" w:cs="Courier New"/>
          <w:color w:val="2A00FF"/>
          <w:sz w:val="20"/>
          <w:szCs w:val="20"/>
        </w:rPr>
        <w:t>"saveme"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.println(c.getName());</w:t>
      </w:r>
    </w:p>
    <w:p w:rsidR="00F049E3" w:rsidRP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.println(c.getFilename());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049E3" w:rsidRDefault="00F049E3"/>
    <w:p w:rsidR="00F049E3" w:rsidRDefault="00F049E3">
      <w:r>
        <w:t>//Output</w:t>
      </w:r>
    </w:p>
    <w:p w:rsidR="00F049E3" w:rsidRDefault="00F049E3">
      <w:r>
        <w:t>//bob</w:t>
      </w:r>
    </w:p>
    <w:p w:rsidR="00F049E3" w:rsidRDefault="00F049E3">
      <w:r>
        <w:t>//saveme,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Homework1;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PredictOutput {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-5;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-5;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PredictOutput() {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PredictOutput 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PredictOutput();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10; i++) {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PredictOutput();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value of x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+p.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value of y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+p.</w:t>
      </w:r>
      <w:r>
        <w:rPr>
          <w:rFonts w:ascii="Courier New" w:hAnsi="Courier New" w:cs="Courier New"/>
          <w:i/>
          <w:iCs/>
          <w:color w:val="0000C0"/>
          <w:sz w:val="20"/>
          <w:szCs w:val="20"/>
          <w:u w:val="single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049E3" w:rsidRDefault="00F049E3">
      <w:r>
        <w:t>//Predicted is x=-4 and y=6.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//Actual Output </w:t>
      </w:r>
      <w:r>
        <w:rPr>
          <w:rFonts w:ascii="Courier New" w:hAnsi="Courier New" w:cs="Courier New"/>
          <w:color w:val="000000"/>
          <w:sz w:val="20"/>
          <w:szCs w:val="20"/>
        </w:rPr>
        <w:t>The value of x is -4</w:t>
      </w:r>
    </w:p>
    <w:p w:rsidR="00F049E3" w:rsidRDefault="00F049E3" w:rsidP="00F04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value of y is 6</w:t>
      </w:r>
    </w:p>
    <w:p w:rsidR="00F049E3" w:rsidRDefault="00F049E3"/>
    <w:p w:rsidR="00300065" w:rsidRDefault="00300065"/>
    <w:p w:rsidR="00300065" w:rsidRDefault="00300065"/>
    <w:p w:rsidR="00300065" w:rsidRDefault="00300065"/>
    <w:p w:rsidR="00300065" w:rsidRDefault="00300065"/>
    <w:p w:rsidR="00300065" w:rsidRDefault="00300065"/>
    <w:p w:rsidR="00300065" w:rsidRDefault="00300065"/>
    <w:p w:rsidR="00300065" w:rsidRDefault="00300065"/>
    <w:p w:rsidR="00300065" w:rsidRDefault="00300065"/>
    <w:p w:rsidR="00300065" w:rsidRDefault="00300065"/>
    <w:p w:rsidR="00300065" w:rsidRDefault="00300065"/>
    <w:p w:rsidR="00300065" w:rsidRDefault="00300065"/>
    <w:p w:rsidR="00300065" w:rsidRDefault="00300065"/>
    <w:p w:rsidR="00300065" w:rsidRDefault="00300065"/>
    <w:p w:rsidR="00300065" w:rsidRDefault="00300065"/>
    <w:p w:rsidR="0094171D" w:rsidRDefault="0094171D" w:rsidP="0094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Homework1;</w:t>
      </w:r>
    </w:p>
    <w:p w:rsidR="0094171D" w:rsidRDefault="0094171D" w:rsidP="0094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171D" w:rsidRDefault="0094171D" w:rsidP="0094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question1 {</w:t>
      </w:r>
    </w:p>
    <w:p w:rsidR="0094171D" w:rsidRDefault="0094171D" w:rsidP="0094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171D" w:rsidRDefault="0094171D" w:rsidP="0094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94171D" w:rsidRDefault="0094171D" w:rsidP="0094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i;</w:t>
      </w:r>
    </w:p>
    <w:p w:rsidR="0094171D" w:rsidRDefault="0094171D" w:rsidP="0094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(i=1; i&lt;5001; i++){</w:t>
      </w:r>
    </w:p>
    <w:p w:rsidR="0094171D" w:rsidRDefault="0094171D" w:rsidP="0094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i);</w:t>
      </w:r>
    </w:p>
    <w:p w:rsidR="0094171D" w:rsidRDefault="0094171D" w:rsidP="0094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4171D" w:rsidRDefault="0094171D" w:rsidP="0094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00065" w:rsidRDefault="0094171D" w:rsidP="0094171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4171D" w:rsidRDefault="0094171D" w:rsidP="0094171D">
      <w:pPr>
        <w:rPr>
          <w:rFonts w:ascii="Courier New" w:hAnsi="Courier New" w:cs="Courier New"/>
          <w:color w:val="000000"/>
          <w:sz w:val="20"/>
          <w:szCs w:val="20"/>
        </w:rPr>
      </w:pPr>
    </w:p>
    <w:p w:rsidR="0094171D" w:rsidRDefault="0094171D" w:rsidP="0094171D">
      <w:pPr>
        <w:rPr>
          <w:rFonts w:ascii="Courier New" w:hAnsi="Courier New" w:cs="Courier New"/>
          <w:color w:val="000000"/>
          <w:sz w:val="20"/>
          <w:szCs w:val="20"/>
        </w:rPr>
      </w:pPr>
    </w:p>
    <w:p w:rsidR="0094171D" w:rsidRDefault="0094171D" w:rsidP="0094171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//Output is 1-5000 but unnecessary to copy and paste on 19 pages</w:t>
      </w:r>
    </w:p>
    <w:p w:rsidR="00C032FA" w:rsidRDefault="00C032FA" w:rsidP="0094171D">
      <w:r>
        <w:rPr>
          <w:rFonts w:ascii="Courier New" w:hAnsi="Courier New" w:cs="Courier New"/>
          <w:color w:val="000000"/>
          <w:sz w:val="20"/>
          <w:szCs w:val="20"/>
        </w:rPr>
        <w:t>//Question 1</w:t>
      </w:r>
    </w:p>
    <w:p w:rsidR="00F049E3" w:rsidRDefault="00F049E3"/>
    <w:p w:rsidR="00C032FA" w:rsidRDefault="00C032FA"/>
    <w:p w:rsidR="00C032FA" w:rsidRDefault="00C032FA"/>
    <w:p w:rsidR="00C032FA" w:rsidRDefault="00C032FA"/>
    <w:p w:rsidR="00C032FA" w:rsidRDefault="00C032FA"/>
    <w:p w:rsidR="00C032FA" w:rsidRDefault="00C032FA"/>
    <w:p w:rsidR="00C032FA" w:rsidRDefault="00C032FA"/>
    <w:p w:rsidR="00C032FA" w:rsidRDefault="00C032FA"/>
    <w:p w:rsidR="00C032FA" w:rsidRDefault="00C032FA"/>
    <w:p w:rsidR="00C032FA" w:rsidRDefault="00C032FA"/>
    <w:p w:rsidR="00C032FA" w:rsidRDefault="00C032FA"/>
    <w:p w:rsidR="00C032FA" w:rsidRDefault="00C032FA"/>
    <w:p w:rsidR="00C032FA" w:rsidRDefault="00C032FA"/>
    <w:p w:rsidR="00C032FA" w:rsidRDefault="00C032FA"/>
    <w:p w:rsidR="00C032FA" w:rsidRDefault="00C032FA"/>
    <w:p w:rsidR="00C032FA" w:rsidRDefault="00C032FA"/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Homework1;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question2 {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i=1; i&lt;101; i++){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(i%7==0 || i%10==7)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i);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032FA" w:rsidRDefault="00C032FA"/>
    <w:p w:rsidR="00C032FA" w:rsidRDefault="00C032FA" w:rsidP="00C032FA">
      <w:pPr>
        <w:autoSpaceDE w:val="0"/>
        <w:autoSpaceDN w:val="0"/>
        <w:adjustRightInd w:val="0"/>
        <w:spacing w:after="0" w:line="240" w:lineRule="auto"/>
      </w:pPr>
      <w:r>
        <w:t>//output below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10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11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12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13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15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16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18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19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20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…..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78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79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80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81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82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83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85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86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88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89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90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92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93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94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95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96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99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100</w:t>
      </w:r>
    </w:p>
    <w:p w:rsidR="00C032FA" w:rsidRDefault="00C032FA" w:rsidP="00C032FA">
      <w:pPr>
        <w:tabs>
          <w:tab w:val="left" w:pos="2539"/>
        </w:tabs>
      </w:pPr>
      <w:r>
        <w:tab/>
      </w:r>
    </w:p>
    <w:p w:rsidR="00C032FA" w:rsidRDefault="00C032FA" w:rsidP="00C032FA">
      <w:pPr>
        <w:tabs>
          <w:tab w:val="left" w:pos="2539"/>
        </w:tabs>
      </w:pPr>
    </w:p>
    <w:p w:rsidR="00C032FA" w:rsidRDefault="00C032FA" w:rsidP="00C032FA">
      <w:pPr>
        <w:tabs>
          <w:tab w:val="left" w:pos="2539"/>
        </w:tabs>
      </w:pP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Homework1;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question3 {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getA(){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setA(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val){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val;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032FA" w:rsidRDefault="00C032FA" w:rsidP="00C032FA">
      <w:pPr>
        <w:tabs>
          <w:tab w:val="left" w:pos="2539"/>
        </w:tabs>
      </w:pPr>
    </w:p>
    <w:p w:rsidR="00C032FA" w:rsidRDefault="00C032FA" w:rsidP="00C032FA">
      <w:pPr>
        <w:tabs>
          <w:tab w:val="left" w:pos="2539"/>
        </w:tabs>
      </w:pPr>
      <w:r>
        <w:t>//Errors were fixed, no output</w:t>
      </w:r>
    </w:p>
    <w:p w:rsidR="00C032FA" w:rsidRDefault="00C032FA" w:rsidP="00C032FA">
      <w:pPr>
        <w:tabs>
          <w:tab w:val="left" w:pos="2539"/>
        </w:tabs>
      </w:pPr>
      <w:r>
        <w:t>//problem 3</w:t>
      </w:r>
    </w:p>
    <w:p w:rsidR="00C032FA" w:rsidRDefault="00C032FA" w:rsidP="00C032FA">
      <w:pPr>
        <w:tabs>
          <w:tab w:val="left" w:pos="2539"/>
        </w:tabs>
      </w:pPr>
    </w:p>
    <w:p w:rsidR="00C032FA" w:rsidRDefault="00C032FA" w:rsidP="00C032FA">
      <w:pPr>
        <w:tabs>
          <w:tab w:val="left" w:pos="2539"/>
        </w:tabs>
      </w:pPr>
    </w:p>
    <w:p w:rsidR="00C032FA" w:rsidRDefault="00C032FA" w:rsidP="00C032FA">
      <w:pPr>
        <w:tabs>
          <w:tab w:val="left" w:pos="2539"/>
        </w:tabs>
      </w:pPr>
    </w:p>
    <w:p w:rsidR="00C032FA" w:rsidRDefault="00C032FA" w:rsidP="00C032FA">
      <w:pPr>
        <w:tabs>
          <w:tab w:val="left" w:pos="2539"/>
        </w:tabs>
      </w:pPr>
    </w:p>
    <w:p w:rsidR="00C032FA" w:rsidRDefault="00C032FA" w:rsidP="00C032FA">
      <w:pPr>
        <w:tabs>
          <w:tab w:val="left" w:pos="2539"/>
        </w:tabs>
      </w:pPr>
    </w:p>
    <w:p w:rsidR="00C032FA" w:rsidRDefault="00C032FA" w:rsidP="00C032FA">
      <w:pPr>
        <w:tabs>
          <w:tab w:val="left" w:pos="2539"/>
        </w:tabs>
      </w:pPr>
    </w:p>
    <w:p w:rsidR="00C032FA" w:rsidRDefault="00C032FA" w:rsidP="00C032FA">
      <w:pPr>
        <w:tabs>
          <w:tab w:val="left" w:pos="2539"/>
        </w:tabs>
      </w:pPr>
    </w:p>
    <w:p w:rsidR="00C032FA" w:rsidRDefault="00C032FA" w:rsidP="00C032FA">
      <w:pPr>
        <w:tabs>
          <w:tab w:val="left" w:pos="2539"/>
        </w:tabs>
      </w:pPr>
    </w:p>
    <w:p w:rsidR="00C032FA" w:rsidRDefault="00C032FA" w:rsidP="00C032FA">
      <w:pPr>
        <w:tabs>
          <w:tab w:val="left" w:pos="2539"/>
        </w:tabs>
      </w:pPr>
    </w:p>
    <w:p w:rsidR="00C032FA" w:rsidRDefault="00C032FA" w:rsidP="00C032FA">
      <w:pPr>
        <w:tabs>
          <w:tab w:val="left" w:pos="2539"/>
        </w:tabs>
      </w:pPr>
    </w:p>
    <w:p w:rsidR="00C032FA" w:rsidRDefault="00C032FA" w:rsidP="00C032FA">
      <w:pPr>
        <w:tabs>
          <w:tab w:val="left" w:pos="2539"/>
        </w:tabs>
      </w:pPr>
    </w:p>
    <w:p w:rsidR="00C032FA" w:rsidRDefault="00C032FA" w:rsidP="00C032FA">
      <w:pPr>
        <w:tabs>
          <w:tab w:val="left" w:pos="2539"/>
        </w:tabs>
      </w:pPr>
    </w:p>
    <w:p w:rsidR="00C032FA" w:rsidRDefault="00C032FA" w:rsidP="00C032FA">
      <w:pPr>
        <w:tabs>
          <w:tab w:val="left" w:pos="2539"/>
        </w:tabs>
      </w:pPr>
    </w:p>
    <w:p w:rsidR="00C032FA" w:rsidRDefault="00C032FA" w:rsidP="00C032FA">
      <w:pPr>
        <w:tabs>
          <w:tab w:val="left" w:pos="2539"/>
        </w:tabs>
      </w:pPr>
    </w:p>
    <w:p w:rsidR="00C032FA" w:rsidRDefault="00C032FA" w:rsidP="00C032FA">
      <w:pPr>
        <w:tabs>
          <w:tab w:val="left" w:pos="2539"/>
        </w:tabs>
      </w:pPr>
    </w:p>
    <w:p w:rsidR="00C032FA" w:rsidRDefault="00C032FA" w:rsidP="00C032FA">
      <w:pPr>
        <w:tabs>
          <w:tab w:val="left" w:pos="2539"/>
        </w:tabs>
      </w:pPr>
    </w:p>
    <w:p w:rsidR="00C032FA" w:rsidRDefault="00C032FA" w:rsidP="00C032FA">
      <w:pPr>
        <w:tabs>
          <w:tab w:val="left" w:pos="2539"/>
        </w:tabs>
      </w:pPr>
    </w:p>
    <w:p w:rsidR="00C032FA" w:rsidRDefault="00C032FA" w:rsidP="00C032FA">
      <w:pPr>
        <w:tabs>
          <w:tab w:val="left" w:pos="2539"/>
        </w:tabs>
      </w:pP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Homework1;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question7 {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//7A) False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//7B) False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//7C) False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//7D) True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7E) False 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doesnt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give return types)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//7F) False</w:t>
      </w:r>
    </w:p>
    <w:p w:rsidR="00C032FA" w:rsidRDefault="00C032FA" w:rsidP="00C03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032FA" w:rsidRDefault="00C032FA" w:rsidP="00C032FA">
      <w:pPr>
        <w:tabs>
          <w:tab w:val="left" w:pos="2539"/>
        </w:tabs>
      </w:pPr>
    </w:p>
    <w:p w:rsidR="00C032FA" w:rsidRDefault="00C032FA" w:rsidP="00C032FA">
      <w:pPr>
        <w:tabs>
          <w:tab w:val="left" w:pos="2539"/>
        </w:tabs>
      </w:pPr>
      <w:r>
        <w:t>//question 7</w:t>
      </w:r>
      <w:bookmarkStart w:id="0" w:name="_GoBack"/>
      <w:bookmarkEnd w:id="0"/>
    </w:p>
    <w:sectPr w:rsidR="00C032FA" w:rsidSect="003000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321"/>
    <w:rsid w:val="00300065"/>
    <w:rsid w:val="00794591"/>
    <w:rsid w:val="0094171D"/>
    <w:rsid w:val="00B14EEF"/>
    <w:rsid w:val="00B43321"/>
    <w:rsid w:val="00C032FA"/>
    <w:rsid w:val="00E911A2"/>
    <w:rsid w:val="00F049E3"/>
    <w:rsid w:val="00FD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65BD87EF</Template>
  <TotalTime>16</TotalTime>
  <Pages>7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SCU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manohar daryanani</dc:creator>
  <cp:lastModifiedBy>karan manohar daryanani</cp:lastModifiedBy>
  <cp:revision>4</cp:revision>
  <dcterms:created xsi:type="dcterms:W3CDTF">2014-04-15T02:48:00Z</dcterms:created>
  <dcterms:modified xsi:type="dcterms:W3CDTF">2014-04-15T03:04:00Z</dcterms:modified>
</cp:coreProperties>
</file>